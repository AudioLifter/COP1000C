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58DA9" w14:textId="77777777" w:rsidR="00747C7C" w:rsidRPr="005107B9" w:rsidRDefault="009E5164">
      <w:pPr>
        <w:rPr>
          <w:rFonts w:ascii="Tahoma" w:hAnsi="Tahoma" w:cs="Tahoma"/>
          <w:b/>
          <w:sz w:val="44"/>
        </w:rPr>
      </w:pPr>
      <w:r>
        <w:rPr>
          <w:rFonts w:ascii="Tahoma" w:hAnsi="Tahoma" w:cs="Tahoma"/>
          <w:b/>
          <w:sz w:val="44"/>
        </w:rPr>
        <w:t>Array Introduction</w:t>
      </w:r>
    </w:p>
    <w:p w14:paraId="51887A17" w14:textId="77777777" w:rsidR="005107B9" w:rsidRDefault="005107B9" w:rsidP="005107B9">
      <w:pPr>
        <w:rPr>
          <w:rFonts w:ascii="Tahoma" w:hAnsi="Tahoma" w:cs="Tahoma"/>
          <w:b/>
          <w:sz w:val="32"/>
        </w:rPr>
      </w:pPr>
      <w:r w:rsidRPr="00154257">
        <w:rPr>
          <w:rFonts w:ascii="Tahoma" w:hAnsi="Tahoma" w:cs="Tahoma"/>
          <w:b/>
          <w:sz w:val="32"/>
        </w:rPr>
        <w:t>Outcome</w:t>
      </w:r>
      <w:r>
        <w:rPr>
          <w:rFonts w:ascii="Tahoma" w:hAnsi="Tahoma" w:cs="Tahoma"/>
          <w:b/>
          <w:sz w:val="32"/>
        </w:rPr>
        <w:t xml:space="preserve">: </w:t>
      </w:r>
    </w:p>
    <w:p w14:paraId="7BC09B32" w14:textId="77777777" w:rsidR="009E5164" w:rsidRPr="009E5164" w:rsidRDefault="009E5164" w:rsidP="009E5164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</w:rPr>
      </w:pPr>
      <w:r w:rsidRPr="009E5164">
        <w:rPr>
          <w:b/>
          <w:sz w:val="28"/>
        </w:rPr>
        <w:t>Students will demonstrate the ability to create, populate, and display arrays and values within arrays.</w:t>
      </w:r>
    </w:p>
    <w:p w14:paraId="270EBB03" w14:textId="77777777" w:rsidR="009E5164" w:rsidRPr="009E5164" w:rsidRDefault="009E5164" w:rsidP="009E5164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</w:rPr>
      </w:pPr>
      <w:r w:rsidRPr="009E5164">
        <w:rPr>
          <w:b/>
          <w:sz w:val="28"/>
        </w:rPr>
        <w:t>Students will demonstrate the ability to do math with array values.</w:t>
      </w:r>
    </w:p>
    <w:p w14:paraId="7B2920A7" w14:textId="77777777" w:rsidR="009E5164" w:rsidRPr="009E5164" w:rsidRDefault="009E5164" w:rsidP="009E5164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</w:rPr>
      </w:pPr>
      <w:r w:rsidRPr="009E5164">
        <w:rPr>
          <w:b/>
          <w:sz w:val="28"/>
        </w:rPr>
        <w:t>Students will demonstrate the ability to design a menu system.</w:t>
      </w:r>
    </w:p>
    <w:p w14:paraId="73D69A34" w14:textId="77777777" w:rsidR="009E5164" w:rsidRPr="009E5164" w:rsidRDefault="009E5164" w:rsidP="009E5164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</w:rPr>
      </w:pPr>
      <w:r w:rsidRPr="009E5164">
        <w:rPr>
          <w:b/>
          <w:sz w:val="28"/>
        </w:rPr>
        <w:t>Students will demonstrate the ability to write and use functions.</w:t>
      </w:r>
    </w:p>
    <w:p w14:paraId="0AE6C0B1" w14:textId="77777777" w:rsidR="005107B9" w:rsidRPr="005107B9" w:rsidRDefault="005107B9" w:rsidP="005107B9">
      <w:pPr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Program Specifications:</w:t>
      </w:r>
    </w:p>
    <w:p w14:paraId="517B0D42" w14:textId="77777777" w:rsidR="009E5164" w:rsidRPr="00E64697" w:rsidRDefault="009E5164" w:rsidP="009E5164">
      <w:pPr>
        <w:rPr>
          <w:b/>
          <w:sz w:val="32"/>
        </w:rPr>
      </w:pPr>
      <w:r w:rsidRPr="00E64697">
        <w:rPr>
          <w:b/>
          <w:sz w:val="32"/>
        </w:rPr>
        <w:t>You are to write a C program that will contain the following MENU:</w:t>
      </w:r>
    </w:p>
    <w:p w14:paraId="78B87756" w14:textId="77777777" w:rsidR="009E5164" w:rsidRDefault="009E5164" w:rsidP="009E5164">
      <w:pPr>
        <w:pStyle w:val="ListParagraph"/>
        <w:numPr>
          <w:ilvl w:val="0"/>
          <w:numId w:val="3"/>
        </w:numPr>
        <w:spacing w:after="200" w:line="276" w:lineRule="auto"/>
      </w:pPr>
      <w:r>
        <w:t>Enter a number</w:t>
      </w:r>
    </w:p>
    <w:p w14:paraId="57C720B1" w14:textId="77777777" w:rsidR="009E5164" w:rsidRDefault="009E5164" w:rsidP="009E5164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Display the </w:t>
      </w:r>
      <w:r>
        <w:t>Sum o</w:t>
      </w:r>
      <w:r>
        <w:t>f all numbers entered</w:t>
      </w:r>
    </w:p>
    <w:p w14:paraId="0D3E0949" w14:textId="77777777" w:rsidR="009E5164" w:rsidRDefault="009E5164" w:rsidP="009E5164">
      <w:pPr>
        <w:pStyle w:val="ListParagraph"/>
        <w:numPr>
          <w:ilvl w:val="0"/>
          <w:numId w:val="3"/>
        </w:numPr>
        <w:spacing w:after="200" w:line="276" w:lineRule="auto"/>
      </w:pPr>
      <w:r>
        <w:t>Display Average of Numbers entered</w:t>
      </w:r>
    </w:p>
    <w:p w14:paraId="1FF6E6F9" w14:textId="77777777" w:rsidR="009E5164" w:rsidRDefault="009E5164" w:rsidP="009E5164">
      <w:pPr>
        <w:pStyle w:val="ListParagraph"/>
        <w:numPr>
          <w:ilvl w:val="0"/>
          <w:numId w:val="3"/>
        </w:numPr>
        <w:spacing w:after="200" w:line="276" w:lineRule="auto"/>
      </w:pPr>
      <w:r>
        <w:t>Display all numbers entered</w:t>
      </w:r>
    </w:p>
    <w:p w14:paraId="5E07B3CD" w14:textId="77777777" w:rsidR="009E5164" w:rsidRDefault="009E5164" w:rsidP="009E5164">
      <w:pPr>
        <w:pStyle w:val="ListParagraph"/>
        <w:numPr>
          <w:ilvl w:val="0"/>
          <w:numId w:val="3"/>
        </w:numPr>
        <w:spacing w:after="200" w:line="276" w:lineRule="auto"/>
      </w:pPr>
      <w:r>
        <w:t>Quit</w:t>
      </w:r>
    </w:p>
    <w:p w14:paraId="6889950A" w14:textId="77777777" w:rsidR="009E5164" w:rsidRDefault="009E5164" w:rsidP="009E5164">
      <w:r>
        <w:t>This program will allow the user to enter up to 1000 numbers.  Once a user enters 1000 numbers he or she cannot enter anymore.  All programs from this point forward will be written using functions where ever possible.</w:t>
      </w:r>
    </w:p>
    <w:p w14:paraId="01278B1C" w14:textId="77777777" w:rsidR="005107B9" w:rsidRDefault="005107B9"/>
    <w:p w14:paraId="651068EB" w14:textId="77777777" w:rsidR="005107B9" w:rsidRPr="00796AB0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t>Submission Requirements:</w:t>
      </w:r>
    </w:p>
    <w:p w14:paraId="4195DE9B" w14:textId="77777777" w:rsidR="005107B9" w:rsidRPr="005107B9" w:rsidRDefault="005107B9">
      <w:pPr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7B9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must follow the rules from the first assignment.</w:t>
      </w:r>
      <w:r w:rsidR="009E5164">
        <w:rPr>
          <w:rFonts w:ascii="Tahoma" w:hAnsi="Tahoma" w:cs="Tahoma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You must use FUNCTIONS.</w:t>
      </w:r>
      <w:bookmarkStart w:id="0" w:name="_GoBack"/>
      <w:bookmarkEnd w:id="0"/>
    </w:p>
    <w:p w14:paraId="2D89C071" w14:textId="77777777" w:rsidR="005107B9" w:rsidRDefault="005107B9"/>
    <w:p w14:paraId="18A88A9E" w14:textId="77777777" w:rsidR="005107B9" w:rsidRDefault="005107B9" w:rsidP="005107B9">
      <w:pPr>
        <w:rPr>
          <w:rFonts w:ascii="Tahoma" w:hAnsi="Tahoma" w:cs="Tahoma"/>
          <w:b/>
          <w:sz w:val="32"/>
        </w:rPr>
      </w:pPr>
      <w:r w:rsidRPr="00796AB0">
        <w:rPr>
          <w:rFonts w:ascii="Tahoma" w:hAnsi="Tahoma" w:cs="Tahoma"/>
          <w:b/>
          <w:sz w:val="32"/>
        </w:rPr>
        <w:t>YOU CANNOT</w:t>
      </w:r>
      <w:r>
        <w:rPr>
          <w:rFonts w:ascii="Tahoma" w:hAnsi="Tahoma" w:cs="Tahoma"/>
          <w:b/>
          <w:sz w:val="32"/>
        </w:rPr>
        <w:t>:</w:t>
      </w:r>
    </w:p>
    <w:p w14:paraId="14DA8187" w14:textId="77777777" w:rsidR="005107B9" w:rsidRPr="005107B9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Use global variables</w:t>
      </w:r>
    </w:p>
    <w:p w14:paraId="1DA7DF61" w14:textId="77777777" w:rsidR="005107B9" w:rsidRPr="005107B9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 xml:space="preserve">Use the word </w:t>
      </w:r>
      <w:proofErr w:type="spellStart"/>
      <w:r w:rsidRPr="005107B9">
        <w:rPr>
          <w:rFonts w:ascii="Tahoma" w:hAnsi="Tahoma" w:cs="Tahoma"/>
          <w:b/>
          <w:sz w:val="32"/>
        </w:rPr>
        <w:t>goto</w:t>
      </w:r>
      <w:proofErr w:type="spellEnd"/>
    </w:p>
    <w:p w14:paraId="4C313CB7" w14:textId="77777777" w:rsidR="005107B9" w:rsidRPr="005107B9" w:rsidRDefault="005107B9" w:rsidP="005107B9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b/>
          <w:sz w:val="32"/>
        </w:rPr>
      </w:pPr>
      <w:r w:rsidRPr="005107B9">
        <w:rPr>
          <w:rFonts w:ascii="Tahoma" w:hAnsi="Tahoma" w:cs="Tahoma"/>
          <w:b/>
          <w:sz w:val="32"/>
        </w:rPr>
        <w:t>Use the break command outside a case statement</w:t>
      </w:r>
    </w:p>
    <w:p w14:paraId="17F32654" w14:textId="77777777" w:rsidR="005107B9" w:rsidRDefault="005107B9"/>
    <w:sectPr w:rsidR="0051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A64"/>
    <w:multiLevelType w:val="hybridMultilevel"/>
    <w:tmpl w:val="A760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484F"/>
    <w:multiLevelType w:val="hybridMultilevel"/>
    <w:tmpl w:val="203E4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72603"/>
    <w:multiLevelType w:val="hybridMultilevel"/>
    <w:tmpl w:val="AA421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64"/>
    <w:rsid w:val="005107B9"/>
    <w:rsid w:val="00747C7C"/>
    <w:rsid w:val="009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7527"/>
  <w15:chartTrackingRefBased/>
  <w15:docId w15:val="{57277DD2-24A7-471D-B52D-89A5D013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unchuck\OneDrive%20-%20Valencia%20College\myFilesDennis\My%20Templates\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 Template</Template>
  <TotalTime>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Hunchuck</dc:creator>
  <cp:keywords/>
  <dc:description/>
  <cp:lastModifiedBy>Dennis Hunchuck</cp:lastModifiedBy>
  <cp:revision>1</cp:revision>
  <dcterms:created xsi:type="dcterms:W3CDTF">2018-04-27T15:53:00Z</dcterms:created>
  <dcterms:modified xsi:type="dcterms:W3CDTF">2018-04-27T15:55:00Z</dcterms:modified>
</cp:coreProperties>
</file>