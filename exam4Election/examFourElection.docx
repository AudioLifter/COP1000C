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3EC4" w14:textId="77777777" w:rsidR="00747C7C" w:rsidRPr="005107B9" w:rsidRDefault="00AE2F7C">
      <w:pPr>
        <w:rPr>
          <w:rFonts w:ascii="Tahoma" w:hAnsi="Tahoma" w:cs="Tahoma"/>
          <w:b/>
          <w:sz w:val="44"/>
        </w:rPr>
      </w:pPr>
      <w:r>
        <w:rPr>
          <w:rFonts w:ascii="Tahoma" w:hAnsi="Tahoma" w:cs="Tahoma"/>
          <w:b/>
          <w:sz w:val="44"/>
        </w:rPr>
        <w:t xml:space="preserve">Exam </w:t>
      </w:r>
      <w:r w:rsidR="0070537A">
        <w:rPr>
          <w:rFonts w:ascii="Tahoma" w:hAnsi="Tahoma" w:cs="Tahoma"/>
          <w:b/>
          <w:sz w:val="44"/>
        </w:rPr>
        <w:t>Four: the election</w:t>
      </w:r>
    </w:p>
    <w:p w14:paraId="5DD1AE42" w14:textId="77777777" w:rsidR="005107B9" w:rsidRDefault="005107B9" w:rsidP="005107B9">
      <w:pPr>
        <w:rPr>
          <w:rFonts w:ascii="Tahoma" w:hAnsi="Tahoma" w:cs="Tahoma"/>
          <w:b/>
          <w:sz w:val="32"/>
        </w:rPr>
      </w:pPr>
      <w:r w:rsidRPr="00154257">
        <w:rPr>
          <w:rFonts w:ascii="Tahoma" w:hAnsi="Tahoma" w:cs="Tahoma"/>
          <w:b/>
          <w:sz w:val="32"/>
        </w:rPr>
        <w:t>Outcome</w:t>
      </w:r>
      <w:r>
        <w:rPr>
          <w:rFonts w:ascii="Tahoma" w:hAnsi="Tahoma" w:cs="Tahoma"/>
          <w:b/>
          <w:sz w:val="32"/>
        </w:rPr>
        <w:t xml:space="preserve">: </w:t>
      </w:r>
    </w:p>
    <w:p w14:paraId="5016F7A3" w14:textId="77777777" w:rsidR="00AE2F7C" w:rsidRDefault="005107B9" w:rsidP="00AE2F7C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>Student</w:t>
      </w:r>
      <w:r w:rsidR="00AE2F7C">
        <w:rPr>
          <w:rFonts w:ascii="Tahoma" w:hAnsi="Tahoma" w:cs="Tahoma"/>
          <w:b/>
          <w:sz w:val="32"/>
        </w:rPr>
        <w:t xml:space="preserve"> will demonstrate all core competencies</w:t>
      </w:r>
      <w:r w:rsidR="00D63C38">
        <w:rPr>
          <w:rFonts w:ascii="Tahoma" w:hAnsi="Tahoma" w:cs="Tahoma"/>
          <w:b/>
          <w:sz w:val="32"/>
        </w:rPr>
        <w:t xml:space="preserve"> from this class:</w:t>
      </w:r>
    </w:p>
    <w:p w14:paraId="1C270401" w14:textId="77777777" w:rsidR="00D63C38" w:rsidRDefault="00D63C38" w:rsidP="00D63C38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Design</w:t>
      </w:r>
    </w:p>
    <w:p w14:paraId="1FD16166" w14:textId="77777777" w:rsidR="00D63C38" w:rsidRDefault="00D63C38" w:rsidP="00D63C38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Variables</w:t>
      </w:r>
    </w:p>
    <w:p w14:paraId="3E924106" w14:textId="77777777" w:rsidR="00D63C38" w:rsidRDefault="00D63C38" w:rsidP="00D63C38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Decision</w:t>
      </w:r>
    </w:p>
    <w:p w14:paraId="0BD55B26" w14:textId="77777777" w:rsidR="00D63C38" w:rsidRDefault="00D63C38" w:rsidP="00D63C38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Error Checking</w:t>
      </w:r>
    </w:p>
    <w:p w14:paraId="13167DB9" w14:textId="77777777" w:rsidR="00D63C38" w:rsidRDefault="00D63C38" w:rsidP="00D63C38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Looping</w:t>
      </w:r>
    </w:p>
    <w:p w14:paraId="60E1EF88" w14:textId="77777777" w:rsidR="00D63C38" w:rsidRDefault="00D63C38" w:rsidP="00D63C38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Functions</w:t>
      </w:r>
    </w:p>
    <w:p w14:paraId="56AF1FA1" w14:textId="77777777" w:rsidR="00D63C38" w:rsidRDefault="00D63C38" w:rsidP="00D63C38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Arrays</w:t>
      </w:r>
    </w:p>
    <w:p w14:paraId="175D3A8F" w14:textId="77777777" w:rsidR="00AE2F7C" w:rsidRDefault="00AE2F7C" w:rsidP="00AE2F7C">
      <w:pPr>
        <w:pStyle w:val="ListParagraph"/>
        <w:rPr>
          <w:rFonts w:ascii="Tahoma" w:hAnsi="Tahoma" w:cs="Tahoma"/>
          <w:b/>
          <w:sz w:val="32"/>
        </w:rPr>
      </w:pPr>
    </w:p>
    <w:p w14:paraId="6E9C35F8" w14:textId="77777777" w:rsidR="005107B9" w:rsidRPr="00AE2F7C" w:rsidRDefault="005107B9" w:rsidP="00AE2F7C">
      <w:pPr>
        <w:rPr>
          <w:rFonts w:ascii="Tahoma" w:hAnsi="Tahoma" w:cs="Tahoma"/>
          <w:b/>
          <w:sz w:val="32"/>
        </w:rPr>
      </w:pPr>
      <w:r w:rsidRPr="00AE2F7C">
        <w:rPr>
          <w:rFonts w:ascii="Tahoma" w:hAnsi="Tahoma" w:cs="Tahoma"/>
          <w:b/>
          <w:sz w:val="32"/>
        </w:rPr>
        <w:t>Program Specifications:</w:t>
      </w:r>
    </w:p>
    <w:p w14:paraId="79CF69DF" w14:textId="01506686" w:rsidR="005107B9" w:rsidRDefault="00AE2F7C">
      <w:p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Let’s pretend that we are tracking votes for the next presidential election.  There will be two candidates: </w:t>
      </w:r>
      <w:r w:rsidR="001215AB"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Ivanka </w:t>
      </w: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Trump and </w:t>
      </w:r>
      <w:r w:rsidR="001215AB"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Michele </w:t>
      </w: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Obama</w:t>
      </w:r>
      <w:r w:rsidR="00D63C38"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You can assume that there are fifty states casting votes.  You will do not need to deal with the names of the states, you can assume that state 0 = the first state and state 49 = the last state.</w:t>
      </w:r>
    </w:p>
    <w:p w14:paraId="251D76BE" w14:textId="77777777" w:rsidR="00D63C38" w:rsidRDefault="00D63C38">
      <w:p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program will have menu system.  The menu will at least have the following options:</w:t>
      </w:r>
    </w:p>
    <w:p w14:paraId="76610BB2" w14:textId="0DE919B9" w:rsidR="00D63C38" w:rsidRDefault="00D63C38" w:rsidP="00D63C38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Votes from a state for </w:t>
      </w:r>
      <w:r w:rsidR="00CC19D0"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Ivanka </w:t>
      </w: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Trump</w:t>
      </w:r>
    </w:p>
    <w:p w14:paraId="040AA01B" w14:textId="197E6B86" w:rsidR="00D63C38" w:rsidRDefault="00D63C38" w:rsidP="00D63C38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Votes from a state for </w:t>
      </w:r>
      <w:r w:rsidR="00CC19D0"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Michele </w:t>
      </w: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Obama</w:t>
      </w:r>
    </w:p>
    <w:p w14:paraId="26ACE9C7" w14:textId="77777777" w:rsidR="00D63C38" w:rsidRDefault="00D63C38" w:rsidP="00D63C38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total votes for each candidate</w:t>
      </w:r>
    </w:p>
    <w:p w14:paraId="52913316" w14:textId="77777777" w:rsidR="00D63C38" w:rsidRDefault="00D63C38" w:rsidP="00D63C38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 the all votes for a selected candidate in order </w:t>
      </w:r>
    </w:p>
    <w:p w14:paraId="2761AAE3" w14:textId="3AE95B58" w:rsidR="00D63C38" w:rsidRDefault="00D63C38" w:rsidP="00D63C38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the state number</w:t>
      </w:r>
      <w:r w:rsidR="00CC19D0"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</w:t>
      </w:r>
      <w:bookmarkStart w:id="0" w:name="_GoBack"/>
      <w:bookmarkEnd w:id="0"/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</w:t>
      </w:r>
      <w:r w:rsidR="00CC19D0"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ere </w:t>
      </w: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Trump and Obama received the exact same number of votes</w:t>
      </w:r>
    </w:p>
    <w:p w14:paraId="68E57C69" w14:textId="77777777" w:rsidR="00D63C38" w:rsidRDefault="00D63C38" w:rsidP="00D63C38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 each candidate display the highest number of votes from any state, the lowest number of votes from any state, the average number of votes from all states.</w:t>
      </w:r>
    </w:p>
    <w:p w14:paraId="46E2BFF4" w14:textId="77777777" w:rsidR="00D63C38" w:rsidRPr="00D63C38" w:rsidRDefault="00D63C38" w:rsidP="00D63C38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Election is over, Exit Program</w:t>
      </w:r>
    </w:p>
    <w:p w14:paraId="03EADE7E" w14:textId="77777777" w:rsidR="005107B9" w:rsidRPr="00796AB0" w:rsidRDefault="005107B9" w:rsidP="005107B9">
      <w:pPr>
        <w:rPr>
          <w:rFonts w:ascii="Tahoma" w:hAnsi="Tahoma" w:cs="Tahoma"/>
          <w:b/>
          <w:sz w:val="32"/>
        </w:rPr>
      </w:pPr>
      <w:r w:rsidRPr="00796AB0">
        <w:rPr>
          <w:rFonts w:ascii="Tahoma" w:hAnsi="Tahoma" w:cs="Tahoma"/>
          <w:b/>
          <w:sz w:val="32"/>
        </w:rPr>
        <w:t>Submission Requirements:</w:t>
      </w:r>
    </w:p>
    <w:p w14:paraId="64663BFF" w14:textId="77777777" w:rsidR="005107B9" w:rsidRDefault="00D63C38">
      <w:p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Your source code must have a comment header and comments within the code.  </w:t>
      </w:r>
      <w:r w:rsidR="00AD245F"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you name is not in the comments, you will receive 0 points for this exam.  </w:t>
      </w: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must provide a well written design tool that matches the code and was generated by a computer application.  You must do error checking in at least 2 places within the code.  You must have a bubble sort and some type of search function.  Everything must be written in functions.  Main can only have variables, a loop and a switch.</w:t>
      </w:r>
    </w:p>
    <w:p w14:paraId="411896A1" w14:textId="77777777" w:rsidR="00AD245F" w:rsidRPr="005107B9" w:rsidRDefault="00AD245F">
      <w:p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must place your design tool in the </w:t>
      </w:r>
      <w:proofErr w:type="spellStart"/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folder. You must use Windows compress.  You must upload your zipped document to the exam thread.</w:t>
      </w:r>
    </w:p>
    <w:p w14:paraId="67577507" w14:textId="77777777" w:rsidR="005107B9" w:rsidRDefault="005107B9"/>
    <w:p w14:paraId="213185E1" w14:textId="77777777" w:rsidR="005107B9" w:rsidRDefault="005107B9" w:rsidP="005107B9">
      <w:pPr>
        <w:rPr>
          <w:rFonts w:ascii="Tahoma" w:hAnsi="Tahoma" w:cs="Tahoma"/>
          <w:b/>
          <w:sz w:val="32"/>
        </w:rPr>
      </w:pPr>
      <w:r w:rsidRPr="00796AB0">
        <w:rPr>
          <w:rFonts w:ascii="Tahoma" w:hAnsi="Tahoma" w:cs="Tahoma"/>
          <w:b/>
          <w:sz w:val="32"/>
        </w:rPr>
        <w:t>YOU CANNOT</w:t>
      </w:r>
      <w:r>
        <w:rPr>
          <w:rFonts w:ascii="Tahoma" w:hAnsi="Tahoma" w:cs="Tahoma"/>
          <w:b/>
          <w:sz w:val="32"/>
        </w:rPr>
        <w:t>:</w:t>
      </w:r>
    </w:p>
    <w:p w14:paraId="03E9D7A4" w14:textId="77777777" w:rsidR="005107B9" w:rsidRPr="005107B9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>Use global variables</w:t>
      </w:r>
    </w:p>
    <w:p w14:paraId="3D026C52" w14:textId="77777777" w:rsidR="005107B9" w:rsidRPr="005107B9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 xml:space="preserve">Use the word </w:t>
      </w:r>
      <w:proofErr w:type="spellStart"/>
      <w:r w:rsidRPr="005107B9">
        <w:rPr>
          <w:rFonts w:ascii="Tahoma" w:hAnsi="Tahoma" w:cs="Tahoma"/>
          <w:b/>
          <w:sz w:val="32"/>
        </w:rPr>
        <w:t>goto</w:t>
      </w:r>
      <w:proofErr w:type="spellEnd"/>
    </w:p>
    <w:p w14:paraId="2102530B" w14:textId="77777777" w:rsidR="005107B9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>Use the break command outside a case statement</w:t>
      </w:r>
    </w:p>
    <w:p w14:paraId="71388AE2" w14:textId="77777777" w:rsidR="00D63C38" w:rsidRPr="00AD245F" w:rsidRDefault="00D63C38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28"/>
        </w:rPr>
      </w:pPr>
      <w:r w:rsidRPr="00AD245F">
        <w:rPr>
          <w:rFonts w:ascii="Tahoma" w:hAnsi="Tahoma" w:cs="Tahoma"/>
          <w:b/>
          <w:sz w:val="28"/>
        </w:rPr>
        <w:t>Use POINTERS, this is an advanced concept taught in C</w:t>
      </w:r>
    </w:p>
    <w:p w14:paraId="213501A8" w14:textId="77777777" w:rsidR="00D63C38" w:rsidRPr="00AD245F" w:rsidRDefault="00AD245F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28"/>
        </w:rPr>
      </w:pPr>
      <w:r w:rsidRPr="00AD245F">
        <w:rPr>
          <w:rFonts w:ascii="Tahoma" w:hAnsi="Tahoma" w:cs="Tahoma"/>
          <w:b/>
          <w:sz w:val="28"/>
        </w:rPr>
        <w:t>Use a 2D array, this is an advanced concept taught in C</w:t>
      </w:r>
    </w:p>
    <w:p w14:paraId="098D3FC2" w14:textId="77777777" w:rsidR="005107B9" w:rsidRDefault="005107B9"/>
    <w:sectPr w:rsidR="0051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72603"/>
    <w:multiLevelType w:val="hybridMultilevel"/>
    <w:tmpl w:val="C82250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7C"/>
    <w:rsid w:val="001215AB"/>
    <w:rsid w:val="005107B9"/>
    <w:rsid w:val="0070537A"/>
    <w:rsid w:val="00747C7C"/>
    <w:rsid w:val="00AD245F"/>
    <w:rsid w:val="00AE2F7C"/>
    <w:rsid w:val="00CC19D0"/>
    <w:rsid w:val="00D6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85B0"/>
  <w15:chartTrackingRefBased/>
  <w15:docId w15:val="{B68DE608-1066-4497-B59B-9B09ED02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unchuck\OneDrive%20-%20Valencia%20College\myFilesDennis\My%20Templates\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 Template</Template>
  <TotalTime>101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Hunchuck</dc:creator>
  <cp:keywords/>
  <dc:description/>
  <cp:lastModifiedBy>Dennis Hunchuck</cp:lastModifiedBy>
  <cp:revision>3</cp:revision>
  <dcterms:created xsi:type="dcterms:W3CDTF">2018-04-27T13:01:00Z</dcterms:created>
  <dcterms:modified xsi:type="dcterms:W3CDTF">2018-07-01T18:19:00Z</dcterms:modified>
</cp:coreProperties>
</file>